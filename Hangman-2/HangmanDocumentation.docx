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F5" w:rsidRPr="002C732D" w:rsidRDefault="002B34F5" w:rsidP="002B34F5">
      <w:pPr>
        <w:pStyle w:val="Heading1"/>
        <w:jc w:val="center"/>
      </w:pPr>
      <w:r w:rsidRPr="002C732D">
        <w:t>Refactoring Documentation for Project “Hangman-2”</w:t>
      </w:r>
    </w:p>
    <w:p w:rsidR="002B34F5" w:rsidRPr="002C732D" w:rsidRDefault="002B34F5" w:rsidP="002B34F5">
      <w:pPr>
        <w:spacing w:after="0"/>
        <w:jc w:val="right"/>
        <w:rPr>
          <w:b/>
          <w:i/>
          <w:color w:val="FF0066"/>
          <w:sz w:val="28"/>
        </w:rPr>
      </w:pPr>
      <w:r w:rsidRPr="002C732D">
        <w:rPr>
          <w:b/>
          <w:i/>
          <w:color w:val="FF0066"/>
          <w:sz w:val="28"/>
        </w:rPr>
        <w:t>Team “Technetium”</w:t>
      </w:r>
    </w:p>
    <w:p w:rsidR="002B34F5" w:rsidRPr="002B34F5" w:rsidRDefault="002B34F5" w:rsidP="002B34F5">
      <w:pPr>
        <w:numPr>
          <w:ilvl w:val="0"/>
          <w:numId w:val="10"/>
        </w:numPr>
        <w:spacing w:before="0"/>
        <w:ind w:left="357" w:hanging="357"/>
      </w:pPr>
      <w:r w:rsidRPr="002B34F5">
        <w:t>Redesigned the project structure:</w:t>
      </w:r>
    </w:p>
    <w:p w:rsidR="002B34F5" w:rsidRPr="00864A18" w:rsidRDefault="002B34F5" w:rsidP="00864A18">
      <w:pPr>
        <w:ind w:firstLine="357"/>
      </w:pPr>
      <w:r w:rsidRPr="00864A18">
        <w:t>Renamed the project to form KPK.Proekt1 to Hangman</w:t>
      </w:r>
    </w:p>
    <w:p w:rsidR="002B34F5" w:rsidRPr="00864A18" w:rsidRDefault="002B34F5" w:rsidP="00864A18">
      <w:pPr>
        <w:ind w:firstLine="357"/>
      </w:pPr>
      <w:proofErr w:type="gramStart"/>
      <w:r w:rsidRPr="00864A18">
        <w:t xml:space="preserve">Renamed the main class Program to </w:t>
      </w:r>
      <w:r w:rsidR="00114729">
        <w:rPr>
          <w:noProof/>
        </w:rPr>
        <w:t>MainClass</w:t>
      </w:r>
      <w:r w:rsidRPr="00864A18">
        <w:t>.</w:t>
      </w:r>
      <w:proofErr w:type="gramEnd"/>
    </w:p>
    <w:p w:rsidR="002B34F5" w:rsidRPr="00864A18" w:rsidRDefault="002B34F5" w:rsidP="00864A18">
      <w:pPr>
        <w:ind w:firstLine="357"/>
      </w:pPr>
      <w:r w:rsidRPr="00864A18">
        <w:t xml:space="preserve">Extracted class Player from </w:t>
      </w:r>
      <w:proofErr w:type="spellStart"/>
      <w:r w:rsidRPr="00864A18">
        <w:t>CommandExecutor</w:t>
      </w:r>
      <w:proofErr w:type="spellEnd"/>
      <w:r w:rsidRPr="00864A18">
        <w:t xml:space="preserve"> class in a separate class: </w:t>
      </w:r>
      <w:r w:rsidRPr="00864A18">
        <w:rPr>
          <w:noProof/>
        </w:rPr>
        <w:t>Player</w:t>
      </w:r>
      <w:r w:rsidRPr="00864A18">
        <w:t>.</w:t>
      </w:r>
    </w:p>
    <w:p w:rsidR="00AA40D0" w:rsidRPr="00864A18" w:rsidRDefault="007C3323" w:rsidP="00864A18">
      <w:pPr>
        <w:ind w:left="357"/>
      </w:pPr>
      <w:r w:rsidRPr="00864A18">
        <w:t xml:space="preserve">Extract method </w:t>
      </w:r>
      <w:proofErr w:type="spellStart"/>
      <w:r w:rsidRPr="00864A18">
        <w:t>GetPlayerName</w:t>
      </w:r>
      <w:proofErr w:type="spellEnd"/>
      <w:r w:rsidRPr="00864A18">
        <w:t xml:space="preserve"> from the method </w:t>
      </w:r>
      <w:proofErr w:type="spellStart"/>
      <w:r w:rsidRPr="00864A18">
        <w:t>GetHighScoreEntry</w:t>
      </w:r>
      <w:proofErr w:type="spellEnd"/>
      <w:r w:rsidRPr="00864A18">
        <w:t xml:space="preserve"> from the </w:t>
      </w:r>
      <w:proofErr w:type="spellStart"/>
      <w:r w:rsidRPr="00864A18">
        <w:t>WordInitialzator</w:t>
      </w:r>
      <w:proofErr w:type="spellEnd"/>
      <w:r w:rsidRPr="00864A18">
        <w:t xml:space="preserve"> class</w:t>
      </w:r>
      <w:r w:rsidR="00AA40D0" w:rsidRPr="00864A18">
        <w:t>.</w:t>
      </w:r>
    </w:p>
    <w:p w:rsidR="00AA40D0" w:rsidRPr="00864A18" w:rsidRDefault="00AA40D0" w:rsidP="00864A18">
      <w:pPr>
        <w:ind w:firstLine="357"/>
        <w:rPr>
          <w:color w:val="2B91AF"/>
        </w:rPr>
      </w:pPr>
      <w:r w:rsidRPr="00864A18">
        <w:t xml:space="preserve">Renamed the project to form </w:t>
      </w:r>
      <w:proofErr w:type="spellStart"/>
      <w:r w:rsidRPr="00864A18">
        <w:t>WordInitializator</w:t>
      </w:r>
      <w:proofErr w:type="spellEnd"/>
      <w:r w:rsidRPr="00864A18">
        <w:rPr>
          <w:color w:val="2B91AF"/>
        </w:rPr>
        <w:t xml:space="preserve"> </w:t>
      </w:r>
      <w:r w:rsidRPr="00864A18">
        <w:t xml:space="preserve">to </w:t>
      </w:r>
      <w:proofErr w:type="spellStart"/>
      <w:r w:rsidRPr="00864A18">
        <w:rPr>
          <w:highlight w:val="white"/>
        </w:rPr>
        <w:t>GameLogic</w:t>
      </w:r>
      <w:proofErr w:type="spellEnd"/>
    </w:p>
    <w:p w:rsidR="00AA40D0" w:rsidRPr="00864A18" w:rsidRDefault="00AA40D0" w:rsidP="00864A18">
      <w:pPr>
        <w:ind w:firstLine="357"/>
      </w:pPr>
      <w:r w:rsidRPr="00864A18">
        <w:t xml:space="preserve">Renamed the project to form </w:t>
      </w:r>
      <w:proofErr w:type="spellStart"/>
      <w:r w:rsidRPr="00864A18">
        <w:t>EndOfTheGameInitializatio</w:t>
      </w:r>
      <w:proofErr w:type="spellEnd"/>
      <w:r w:rsidRPr="00864A18">
        <w:rPr>
          <w:lang w:val="bg-BG"/>
        </w:rPr>
        <w:t xml:space="preserve"> </w:t>
      </w:r>
      <w:r w:rsidRPr="00864A18">
        <w:t xml:space="preserve">to </w:t>
      </w:r>
      <w:proofErr w:type="spellStart"/>
      <w:r w:rsidRPr="00864A18">
        <w:rPr>
          <w:highlight w:val="white"/>
        </w:rPr>
        <w:t>ShowResults</w:t>
      </w:r>
      <w:proofErr w:type="spellEnd"/>
    </w:p>
    <w:p w:rsidR="00AA40D0" w:rsidRPr="00864A18" w:rsidRDefault="00AA40D0" w:rsidP="00864A18">
      <w:pPr>
        <w:rPr>
          <w:lang w:val="bg-BG"/>
        </w:rPr>
      </w:pPr>
      <w:r w:rsidRPr="00864A18">
        <w:t xml:space="preserve">   </w:t>
      </w:r>
      <w:r w:rsidR="003A60BE" w:rsidRPr="00864A18">
        <w:t xml:space="preserve"> </w:t>
      </w:r>
      <w:r w:rsidR="002D5466" w:rsidRPr="00864A18">
        <w:t xml:space="preserve">  </w:t>
      </w:r>
      <w:r w:rsidRPr="00864A18">
        <w:t xml:space="preserve">Renamed the project to form </w:t>
      </w:r>
      <w:r w:rsidR="003A60BE" w:rsidRPr="00864A18">
        <w:rPr>
          <w:lang w:val="bg-BG"/>
        </w:rPr>
        <w:t xml:space="preserve">BegginingOfTheGameInitialization </w:t>
      </w:r>
      <w:r w:rsidRPr="00864A18">
        <w:t xml:space="preserve">to </w:t>
      </w:r>
      <w:r w:rsidRPr="00864A18">
        <w:rPr>
          <w:color w:val="000000"/>
          <w:highlight w:val="white"/>
          <w:lang w:val="bg-BG"/>
        </w:rPr>
        <w:t>PlayRound</w:t>
      </w:r>
    </w:p>
    <w:p w:rsidR="003A60BE" w:rsidRPr="00864A18" w:rsidRDefault="003A60BE" w:rsidP="00864A18">
      <w:pPr>
        <w:rPr>
          <w:lang w:val="bg-BG"/>
        </w:rPr>
      </w:pPr>
      <w:r w:rsidRPr="00864A18">
        <w:t xml:space="preserve">     </w:t>
      </w:r>
      <w:r w:rsidR="00864A18">
        <w:t xml:space="preserve"> </w:t>
      </w:r>
      <w:r w:rsidRPr="00864A18">
        <w:t xml:space="preserve">Renamed the project to form </w:t>
      </w:r>
      <w:r w:rsidRPr="00864A18">
        <w:rPr>
          <w:lang w:val="bg-BG"/>
        </w:rPr>
        <w:t>InitializationAfterTheGuess</w:t>
      </w:r>
      <w:r w:rsidRPr="00864A18">
        <w:t xml:space="preserve"> to </w:t>
      </w:r>
      <w:r w:rsidRPr="00864A18">
        <w:rPr>
          <w:color w:val="000000"/>
          <w:highlight w:val="white"/>
          <w:lang w:val="bg-BG"/>
        </w:rPr>
        <w:t>HandleUserGuess</w:t>
      </w:r>
    </w:p>
    <w:p w:rsidR="00863302" w:rsidRPr="00864A18" w:rsidRDefault="00864A18" w:rsidP="00864A18">
      <w:r>
        <w:t xml:space="preserve">      </w:t>
      </w:r>
      <w:r w:rsidR="00863302" w:rsidRPr="00864A18">
        <w:t xml:space="preserve">Renamed the method Restart in </w:t>
      </w:r>
      <w:proofErr w:type="spellStart"/>
      <w:r w:rsidR="00863302" w:rsidRPr="00864A18">
        <w:t>CommandExecuter</w:t>
      </w:r>
      <w:proofErr w:type="spellEnd"/>
      <w:r w:rsidR="00863302" w:rsidRPr="00864A18">
        <w:t xml:space="preserve"> to </w:t>
      </w:r>
      <w:r w:rsidR="00863302" w:rsidRPr="00864A18">
        <w:rPr>
          <w:color w:val="000000"/>
          <w:lang w:val="bg-BG"/>
        </w:rPr>
        <w:t>Start</w:t>
      </w:r>
    </w:p>
    <w:p w:rsidR="00516059" w:rsidRPr="00864A18" w:rsidRDefault="00864A18" w:rsidP="00864A18">
      <w:r>
        <w:t xml:space="preserve">     </w:t>
      </w:r>
      <w:r w:rsidR="002D5466" w:rsidRPr="00864A18">
        <w:t xml:space="preserve"> </w:t>
      </w:r>
      <w:r w:rsidR="00516059" w:rsidRPr="00864A18">
        <w:t xml:space="preserve">Rename </w:t>
      </w:r>
      <w:r w:rsidR="00986A7C" w:rsidRPr="00864A18">
        <w:t xml:space="preserve">method </w:t>
      </w:r>
      <w:r w:rsidR="00516059" w:rsidRPr="00864A18">
        <w:rPr>
          <w:lang w:val="bg-BG"/>
        </w:rPr>
        <w:t xml:space="preserve">RevealTheNextLetter </w:t>
      </w:r>
      <w:r w:rsidR="00516059" w:rsidRPr="00864A18">
        <w:t xml:space="preserve">to </w:t>
      </w:r>
      <w:r w:rsidR="00516059" w:rsidRPr="00864A18">
        <w:rPr>
          <w:lang w:val="bg-BG"/>
        </w:rPr>
        <w:t>RevealTheNextLetterByHelp</w:t>
      </w:r>
    </w:p>
    <w:p w:rsidR="00986A7C" w:rsidRPr="00864A18" w:rsidRDefault="00986A7C" w:rsidP="00864A18">
      <w:pPr>
        <w:rPr>
          <w:lang w:val="bg-BG"/>
        </w:rPr>
      </w:pPr>
      <w:r w:rsidRPr="00864A18">
        <w:t xml:space="preserve">     </w:t>
      </w:r>
      <w:r w:rsidR="00864A18">
        <w:t xml:space="preserve"> </w:t>
      </w:r>
      <w:r w:rsidRPr="00864A18">
        <w:t xml:space="preserve">Rename method </w:t>
      </w:r>
      <w:r w:rsidRPr="00864A18">
        <w:rPr>
          <w:lang w:val="bg-BG"/>
        </w:rPr>
        <w:t>Top in CommandExecitor to TopResults</w:t>
      </w:r>
    </w:p>
    <w:p w:rsidR="00864A18" w:rsidRDefault="00864A18" w:rsidP="00864A18">
      <w:pPr>
        <w:ind w:firstLine="360"/>
      </w:pPr>
      <w:r w:rsidRPr="00864A18">
        <w:t xml:space="preserve">Remove method </w:t>
      </w:r>
      <w:r w:rsidRPr="00864A18">
        <w:rPr>
          <w:lang w:val="bg-BG"/>
        </w:rPr>
        <w:t>RevealTheNextLetter from CommandExecuter</w:t>
      </w:r>
      <w:r w:rsidRPr="00864A18">
        <w:t xml:space="preserve"> and move to </w:t>
      </w:r>
      <w:proofErr w:type="spellStart"/>
      <w:r w:rsidRPr="00864A18">
        <w:rPr>
          <w:highlight w:val="white"/>
        </w:rPr>
        <w:t>GuessHandler</w:t>
      </w:r>
      <w:proofErr w:type="spellEnd"/>
    </w:p>
    <w:p w:rsidR="0074197D" w:rsidRPr="00864A18" w:rsidRDefault="0074197D" w:rsidP="00864A18">
      <w:pPr>
        <w:ind w:firstLine="360"/>
        <w:rPr>
          <w:lang w:val="bg-BG"/>
        </w:rPr>
      </w:pPr>
      <w:r>
        <w:t xml:space="preserve">Rename class </w:t>
      </w:r>
      <w:proofErr w:type="spellStart"/>
      <w:r>
        <w:t>WordGuesser</w:t>
      </w:r>
      <w:proofErr w:type="spellEnd"/>
      <w:r>
        <w:t xml:space="preserve"> to UserInputHandler</w:t>
      </w:r>
      <w:bookmarkStart w:id="0" w:name="_GoBack"/>
      <w:bookmarkEnd w:id="0"/>
    </w:p>
    <w:p w:rsidR="00AA40D0" w:rsidRDefault="00AA40D0" w:rsidP="00864A18">
      <w:pPr>
        <w:autoSpaceDE w:val="0"/>
        <w:autoSpaceDN w:val="0"/>
        <w:adjustRightInd w:val="0"/>
        <w:spacing w:before="0" w:after="0"/>
        <w:jc w:val="left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Reformatted the source code: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Removed all unneeded empty lines, e.g. in the class </w:t>
      </w:r>
      <w:proofErr w:type="spellStart"/>
      <w:r w:rsidR="0091113E">
        <w:t>CommandExecutor</w:t>
      </w:r>
      <w:proofErr w:type="spellEnd"/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Inserted empty lines between the methods.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Split the lines containing several statements into several simple lines, e.g.:</w:t>
      </w:r>
    </w:p>
    <w:tbl>
      <w:tblPr>
        <w:tblW w:w="9781" w:type="dxa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06"/>
        <w:gridCol w:w="452"/>
        <w:gridCol w:w="4923"/>
      </w:tblGrid>
      <w:tr w:rsidR="002B34F5" w:rsidRPr="002B34F5" w:rsidTr="00DC1258">
        <w:tc>
          <w:tcPr>
            <w:tcW w:w="4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for (int i = 0; i &lt; 5; i++)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if(scoreboard[i] != null)</w:t>
            </w:r>
          </w:p>
          <w:p w:rsidR="002B34F5" w:rsidRPr="002B34F5" w:rsidRDefault="002B34F5" w:rsidP="00DC1258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            Console.WriteLine("{0}. {1} ---&gt; {2}",</w:t>
            </w:r>
            <w:r w:rsidRPr="002B34F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i+1, scoreboard[i].PlayerName, scoreboard[i].NumberOfMistakes);</w:t>
            </w:r>
          </w:p>
        </w:tc>
        <w:tc>
          <w:tcPr>
            <w:tcW w:w="4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B34F5" w:rsidRPr="002B34F5" w:rsidRDefault="002B34F5" w:rsidP="00DC1258">
            <w:pPr>
              <w:spacing w:before="0" w:after="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noProof/>
                <w:sz w:val="18"/>
                <w:szCs w:val="18"/>
              </w:rPr>
              <w:sym w:font="Wingdings" w:char="F0E0"/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for (int i = 0; i &lt; 5; i++)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{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if (Scoreboard[i] != null)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{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Console.WriteLine("{0}.{1} ---&gt; {2}",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i + 1, Scoreboard[i].PlayerName, Scoreboard[i].NumberOfMistakes);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        }</w:t>
            </w:r>
          </w:p>
          <w:p w:rsidR="002B34F5" w:rsidRPr="002B34F5" w:rsidRDefault="002B34F5" w:rsidP="00DC1258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sz w:val="19"/>
                <w:szCs w:val="19"/>
                <w:lang w:val="bg-BG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>}</w:t>
            </w:r>
          </w:p>
          <w:p w:rsidR="002B34F5" w:rsidRPr="002B34F5" w:rsidRDefault="002B34F5" w:rsidP="00DC1258">
            <w:pPr>
              <w:spacing w:before="0" w:after="0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2B34F5">
              <w:rPr>
                <w:rFonts w:ascii="Consolas" w:hAnsi="Consolas" w:cs="Consolas"/>
                <w:sz w:val="19"/>
                <w:szCs w:val="19"/>
                <w:lang w:val="bg-BG"/>
              </w:rPr>
              <w:t xml:space="preserve"> Console.WriteLine();</w:t>
            </w:r>
          </w:p>
        </w:tc>
      </w:tr>
    </w:tbl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Formatted the curly braces </w:t>
      </w:r>
      <w:r w:rsidRPr="002B34F5">
        <w:rPr>
          <w:noProof/>
        </w:rPr>
        <w:t>{ and }</w:t>
      </w:r>
      <w:r w:rsidRPr="002B34F5">
        <w:t xml:space="preserve"> according to the best practices for the C# language.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Put </w:t>
      </w:r>
      <w:r w:rsidRPr="002B34F5">
        <w:rPr>
          <w:noProof/>
        </w:rPr>
        <w:t>{ and }</w:t>
      </w:r>
      <w:r w:rsidRPr="002B34F5">
        <w:t xml:space="preserve"> after all conditionals and loops (when missing).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 xml:space="preserve">Character casing: variables and fields made </w:t>
      </w:r>
      <w:r w:rsidRPr="002B34F5">
        <w:rPr>
          <w:noProof/>
        </w:rPr>
        <w:t>camelCase</w:t>
      </w:r>
      <w:r w:rsidRPr="002B34F5">
        <w:t xml:space="preserve">; types and methods made </w:t>
      </w:r>
      <w:r w:rsidRPr="002B34F5">
        <w:rPr>
          <w:noProof/>
        </w:rPr>
        <w:t>PascalCase</w:t>
      </w:r>
      <w:r w:rsidRPr="002B34F5">
        <w:t>.</w:t>
      </w:r>
    </w:p>
    <w:p w:rsidR="002B34F5" w:rsidRPr="002B34F5" w:rsidRDefault="002B34F5" w:rsidP="002B34F5">
      <w:pPr>
        <w:numPr>
          <w:ilvl w:val="1"/>
          <w:numId w:val="10"/>
        </w:numPr>
        <w:ind w:left="568" w:hanging="284"/>
      </w:pPr>
      <w:r w:rsidRPr="002B34F5">
        <w:t>Formatted all other elements of the source code according to the best practices introduced in the course “</w:t>
      </w:r>
      <w:hyperlink r:id="rId9" w:history="1">
        <w:r w:rsidRPr="002B34F5">
          <w:rPr>
            <w:rStyle w:val="Hyperlink"/>
            <w:color w:val="auto"/>
          </w:rPr>
          <w:t>High-Quality Programming Code</w:t>
        </w:r>
      </w:hyperlink>
      <w:r w:rsidRPr="002B34F5">
        <w:t>”.</w:t>
      </w:r>
    </w:p>
    <w:p w:rsidR="002B34F5" w:rsidRPr="002B34F5" w:rsidRDefault="002B34F5" w:rsidP="00864A18">
      <w:pPr>
        <w:ind w:left="568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Renamed variables:</w:t>
      </w:r>
    </w:p>
    <w:p w:rsidR="002B34F5" w:rsidRPr="00C01354" w:rsidRDefault="002B34F5" w:rsidP="00C01354">
      <w:pPr>
        <w:ind w:firstLine="360"/>
        <w:rPr>
          <w:noProof/>
        </w:rPr>
      </w:pPr>
      <w:r w:rsidRPr="00C01354">
        <w:rPr>
          <w:noProof/>
        </w:rPr>
        <w:t xml:space="preserve">In class CommandExecutor: scoreboard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Scoreboard due to it is public access.</w:t>
      </w:r>
    </w:p>
    <w:p w:rsidR="002B34F5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():</w:t>
      </w:r>
      <w:r w:rsidRPr="00C01354">
        <w:rPr>
          <w:lang w:val="bg-BG"/>
        </w:rPr>
        <w:t>allGuessedLettersOrderedByPositionInTheWord</w:t>
      </w:r>
      <w:r w:rsidRPr="00C01354"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revealedChars</w:t>
      </w:r>
    </w:p>
    <w:p w:rsidR="003B5A7F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):</w:t>
      </w:r>
      <w:r w:rsidRPr="00C01354">
        <w:rPr>
          <w:lang w:val="bg-BG"/>
        </w:rPr>
        <w:t>positionOfTheFirstFreePositionInTheScoereboard</w:t>
      </w:r>
      <w:r w:rsidRPr="00C01354">
        <w:rPr>
          <w:noProof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firstFreePosition</w:t>
      </w:r>
    </w:p>
    <w:p w:rsidR="003B5A7F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):</w:t>
      </w:r>
      <w:r w:rsidRPr="00C01354">
        <w:rPr>
          <w:lang w:val="bg-BG"/>
        </w:rPr>
        <w:t>num2</w:t>
      </w:r>
      <w:r w:rsidRPr="00C01354">
        <w:rPr>
          <w:noProof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MistakesCounter</w:t>
      </w:r>
    </w:p>
    <w:p w:rsidR="003B5A7F" w:rsidRPr="00C01354" w:rsidRDefault="003B5A7F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):</w:t>
      </w:r>
      <w:r w:rsidRPr="00C01354">
        <w:rPr>
          <w:lang w:val="bg-BG"/>
        </w:rPr>
        <w:t xml:space="preserve">flag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="00CD2862" w:rsidRPr="00C01354">
        <w:rPr>
          <w:color w:val="000000"/>
          <w:highlight w:val="white"/>
          <w:lang w:val="bg-BG"/>
        </w:rPr>
        <w:t>PlayerHasUsedHelp</w:t>
      </w:r>
    </w:p>
    <w:p w:rsidR="00CD2862" w:rsidRPr="00C01354" w:rsidRDefault="00CD2862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GameLogic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):</w:t>
      </w:r>
      <w:r w:rsidRPr="00C01354">
        <w:rPr>
          <w:lang w:val="bg-BG"/>
        </w:rPr>
        <w:t xml:space="preserve">num1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GuessedCharsCounter</w:t>
      </w:r>
    </w:p>
    <w:p w:rsidR="00CD2862" w:rsidRPr="00C01354" w:rsidRDefault="00CD2862" w:rsidP="00C01354">
      <w:pPr>
        <w:ind w:firstLine="360"/>
        <w:rPr>
          <w:lang w:val="bg-BG"/>
        </w:rPr>
      </w:pPr>
      <w:r w:rsidRPr="00C01354">
        <w:rPr>
          <w:noProof/>
        </w:rPr>
        <w:t xml:space="preserve">In </w:t>
      </w:r>
      <w:proofErr w:type="spellStart"/>
      <w:proofErr w:type="gramStart"/>
      <w:r w:rsidR="006E3790" w:rsidRPr="00C01354">
        <w:t>CommandExecuter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</w:t>
      </w:r>
      <w:r w:rsidR="007845AC" w:rsidRPr="00C01354">
        <w:rPr>
          <w:noProof/>
        </w:rPr>
        <w:t xml:space="preserve"> </w:t>
      </w:r>
      <w:r w:rsidRPr="00C01354">
        <w:rPr>
          <w:noProof/>
        </w:rPr>
        <w:t>:</w:t>
      </w:r>
      <w:r w:rsidR="007845AC" w:rsidRPr="00C01354">
        <w:rPr>
          <w:highlight w:val="white"/>
        </w:rPr>
        <w:t xml:space="preserve"> </w:t>
      </w:r>
      <w:proofErr w:type="spellStart"/>
      <w:r w:rsidR="006E3790" w:rsidRPr="00C01354">
        <w:rPr>
          <w:highlight w:val="white"/>
        </w:rPr>
        <w:t>wg</w:t>
      </w:r>
      <w:proofErr w:type="spellEnd"/>
      <w:r w:rsidR="006E3790" w:rsidRPr="00C01354">
        <w:rPr>
          <w:noProof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="0074197D">
        <w:rPr>
          <w:color w:val="000000"/>
          <w:highlight w:val="white"/>
          <w:lang w:val="bg-BG"/>
        </w:rPr>
        <w:t>UserInputHandler</w:t>
      </w:r>
    </w:p>
    <w:p w:rsidR="00C454AF" w:rsidRPr="00C01354" w:rsidRDefault="00C454AF" w:rsidP="00C01354">
      <w:pPr>
        <w:rPr>
          <w:lang w:val="bg-BG"/>
        </w:rPr>
      </w:pPr>
      <w:r w:rsidRPr="00C01354">
        <w:rPr>
          <w:lang w:val="bg-BG"/>
        </w:rPr>
        <w:t xml:space="preserve">  </w:t>
      </w:r>
      <w:r w:rsidR="00C01354">
        <w:rPr>
          <w:lang w:val="bg-BG"/>
        </w:rPr>
        <w:t xml:space="preserve">   </w:t>
      </w:r>
      <w:r w:rsidRPr="00C01354">
        <w:rPr>
          <w:lang w:val="bg-BG"/>
        </w:rPr>
        <w:t xml:space="preserve"> </w:t>
      </w: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PlayersScore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</w:t>
      </w:r>
      <w:r w:rsidR="007845AC" w:rsidRPr="00C01354">
        <w:rPr>
          <w:noProof/>
        </w:rPr>
        <w:t xml:space="preserve"> </w:t>
      </w:r>
      <w:r w:rsidRPr="00C01354">
        <w:rPr>
          <w:noProof/>
        </w:rPr>
        <w:t>:</w:t>
      </w:r>
      <w:r w:rsidR="007845AC" w:rsidRPr="00C01354">
        <w:rPr>
          <w:highlight w:val="white"/>
        </w:rPr>
        <w:t xml:space="preserve"> </w:t>
      </w:r>
      <w:r w:rsidRPr="00C01354">
        <w:rPr>
          <w:highlight w:val="white"/>
        </w:rPr>
        <w:t>HIGH_SCORES_NUMBER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HighScoresNumber</w:t>
      </w:r>
    </w:p>
    <w:p w:rsidR="00541F73" w:rsidRDefault="006607EC" w:rsidP="007845AC">
      <w:pPr>
        <w:rPr>
          <w:lang w:val="bg-BG"/>
        </w:rPr>
      </w:pPr>
      <w:r w:rsidRPr="00C01354">
        <w:rPr>
          <w:lang w:val="bg-BG"/>
        </w:rPr>
        <w:t xml:space="preserve"> </w:t>
      </w:r>
      <w:r w:rsidRPr="00C01354">
        <w:rPr>
          <w:noProof/>
        </w:rPr>
        <w:t xml:space="preserve">    </w:t>
      </w:r>
      <w:r w:rsidR="00C01354">
        <w:rPr>
          <w:noProof/>
        </w:rPr>
        <w:t xml:space="preserve"> </w:t>
      </w:r>
      <w:r w:rsidRPr="00C01354">
        <w:rPr>
          <w:noProof/>
        </w:rPr>
        <w:t xml:space="preserve">In </w:t>
      </w:r>
      <w:proofErr w:type="spellStart"/>
      <w:proofErr w:type="gramStart"/>
      <w:r w:rsidRPr="00C01354">
        <w:rPr>
          <w:highlight w:val="white"/>
        </w:rPr>
        <w:t>PlayersScore</w:t>
      </w:r>
      <w:proofErr w:type="spellEnd"/>
      <w:r w:rsidRPr="00C01354">
        <w:rPr>
          <w:noProof/>
        </w:rPr>
        <w:t>(</w:t>
      </w:r>
      <w:proofErr w:type="gramEnd"/>
      <w:r w:rsidRPr="00C01354">
        <w:rPr>
          <w:noProof/>
        </w:rPr>
        <w:t>)</w:t>
      </w:r>
      <w:r w:rsidR="007845AC" w:rsidRPr="00C01354">
        <w:rPr>
          <w:noProof/>
        </w:rPr>
        <w:t xml:space="preserve"> </w:t>
      </w:r>
      <w:r w:rsidRPr="00C01354">
        <w:rPr>
          <w:noProof/>
        </w:rPr>
        <w:t>:</w:t>
      </w:r>
      <w:r w:rsidR="007845AC" w:rsidRPr="00C01354">
        <w:rPr>
          <w:highlight w:val="white"/>
        </w:rPr>
        <w:t xml:space="preserve"> </w:t>
      </w:r>
      <w:proofErr w:type="spellStart"/>
      <w:r w:rsidRPr="00C01354">
        <w:rPr>
          <w:highlight w:val="white"/>
        </w:rPr>
        <w:t>TopResults</w:t>
      </w:r>
      <w:proofErr w:type="spellEnd"/>
      <w:r w:rsidRPr="00C01354">
        <w:rPr>
          <w:color w:val="008000"/>
        </w:rPr>
        <w:t xml:space="preserve"> </w:t>
      </w:r>
      <w:r w:rsidRPr="00C01354">
        <w:rPr>
          <w:noProof/>
        </w:rPr>
        <w:sym w:font="Wingdings" w:char="F0E0"/>
      </w:r>
      <w:r w:rsidRPr="00C01354">
        <w:rPr>
          <w:noProof/>
        </w:rPr>
        <w:t xml:space="preserve"> </w:t>
      </w:r>
      <w:r w:rsidRPr="00C01354">
        <w:rPr>
          <w:color w:val="000000"/>
          <w:highlight w:val="white"/>
          <w:lang w:val="bg-BG"/>
        </w:rPr>
        <w:t>PrintTopResults</w:t>
      </w:r>
    </w:p>
    <w:p w:rsidR="00541F73" w:rsidRPr="00541F73" w:rsidRDefault="00541F73" w:rsidP="00541F73">
      <w:pPr>
        <w:ind w:firstLine="360"/>
      </w:pPr>
      <w:r>
        <w:t xml:space="preserve">In </w:t>
      </w:r>
      <w:proofErr w:type="spellStart"/>
      <w:proofErr w:type="gramStart"/>
      <w:r w:rsidR="0074197D">
        <w:t>UserInputHandler</w:t>
      </w:r>
      <w:proofErr w:type="spellEnd"/>
      <w:r>
        <w:t>(</w:t>
      </w:r>
      <w:proofErr w:type="gramEnd"/>
      <w:r>
        <w:t xml:space="preserve">) : </w:t>
      </w:r>
      <w:proofErr w:type="spellStart"/>
      <w:r w:rsidRPr="00541F73">
        <w:rPr>
          <w:highlight w:val="white"/>
        </w:rPr>
        <w:t>IsExited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01354">
        <w:rPr>
          <w:noProof/>
        </w:rPr>
        <w:sym w:font="Wingdings" w:char="F0E0"/>
      </w:r>
      <w:r>
        <w:t xml:space="preserve"> </w:t>
      </w:r>
      <w:proofErr w:type="spellStart"/>
      <w:r w:rsidRPr="00541F73">
        <w:rPr>
          <w:highlight w:val="white"/>
        </w:rPr>
        <w:t>HasExited</w:t>
      </w:r>
      <w:proofErr w:type="spellEnd"/>
    </w:p>
    <w:p w:rsidR="00C01354" w:rsidRPr="003B5A7F" w:rsidRDefault="00C01354" w:rsidP="007845AC">
      <w:pPr>
        <w:rPr>
          <w:lang w:val="bg-BG"/>
        </w:rPr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>Introduced constants:</w:t>
      </w:r>
    </w:p>
    <w:p w:rsidR="002B34F5" w:rsidRPr="0070585D" w:rsidRDefault="00B53DE2" w:rsidP="0070585D">
      <w:pPr>
        <w:ind w:firstLine="360"/>
        <w:rPr>
          <w:rStyle w:val="Emphasis"/>
          <w:rFonts w:ascii="Times New Roman" w:hAnsi="Times New Roman"/>
        </w:rPr>
      </w:pPr>
      <w:r w:rsidRPr="0070585D">
        <w:rPr>
          <w:rStyle w:val="Emphasis"/>
          <w:rFonts w:ascii="Times New Roman" w:hAnsi="Times New Roman"/>
        </w:rPr>
        <w:t>HIGH-SCORE-NUMBER=5;</w:t>
      </w:r>
    </w:p>
    <w:p w:rsidR="008A5F6E" w:rsidRDefault="008A5F6E" w:rsidP="0070585D">
      <w:pPr>
        <w:ind w:firstLine="360"/>
        <w:rPr>
          <w:rStyle w:val="Emphasis"/>
          <w:rFonts w:ascii="Times New Roman" w:hAnsi="Times New Roman"/>
        </w:rPr>
      </w:pPr>
      <w:proofErr w:type="spellStart"/>
      <w:r w:rsidRPr="0070585D">
        <w:rPr>
          <w:highlight w:val="white"/>
        </w:rPr>
        <w:t>SpecialCharacter</w:t>
      </w:r>
      <w:proofErr w:type="spellEnd"/>
      <w:r w:rsidRPr="0070585D">
        <w:rPr>
          <w:rStyle w:val="Emphasis"/>
          <w:rFonts w:ascii="Times New Roman" w:hAnsi="Times New Roman"/>
        </w:rPr>
        <w:t xml:space="preserve"> = '&amp;'</w:t>
      </w:r>
    </w:p>
    <w:p w:rsidR="00AA4452" w:rsidRPr="00AA4452" w:rsidRDefault="00AA4452" w:rsidP="003728FD">
      <w:pPr>
        <w:ind w:firstLine="360"/>
        <w:rPr>
          <w:color w:val="000000"/>
          <w:highlight w:val="white"/>
          <w:lang w:val="bg-BG"/>
        </w:rPr>
      </w:pPr>
      <w:proofErr w:type="spellStart"/>
      <w:proofErr w:type="gramStart"/>
      <w:r w:rsidRPr="00AA4452">
        <w:rPr>
          <w:highlight w:val="white"/>
        </w:rPr>
        <w:t>readonly</w:t>
      </w:r>
      <w:proofErr w:type="spellEnd"/>
      <w:proofErr w:type="gramEnd"/>
      <w:r w:rsidRPr="00AA4452">
        <w:rPr>
          <w:color w:val="000000"/>
          <w:highlight w:val="white"/>
          <w:lang w:val="bg-BG"/>
        </w:rPr>
        <w:t xml:space="preserve"> </w:t>
      </w:r>
      <w:r w:rsidRPr="00AA4452">
        <w:rPr>
          <w:highlight w:val="white"/>
        </w:rPr>
        <w:t>words</w:t>
      </w:r>
      <w:r w:rsidRPr="00AA4452">
        <w:rPr>
          <w:rStyle w:val="Emphasis"/>
          <w:rFonts w:ascii="Times New Roman" w:hAnsi="Times New Roman"/>
        </w:rPr>
        <w:t xml:space="preserve"> = </w:t>
      </w:r>
      <w:r w:rsidRPr="00AA4452">
        <w:rPr>
          <w:color w:val="000000"/>
          <w:highlight w:val="white"/>
          <w:lang w:val="bg-BG"/>
        </w:rPr>
        <w:t>{</w:t>
      </w:r>
    </w:p>
    <w:p w:rsidR="00AA4452" w:rsidRPr="00AA4452" w:rsidRDefault="00AA4452" w:rsidP="00AA4452">
      <w:pPr>
        <w:rPr>
          <w:color w:val="000000"/>
          <w:highlight w:val="white"/>
          <w:lang w:val="bg-BG"/>
        </w:rPr>
      </w:pPr>
      <w:r w:rsidRPr="00AA4452">
        <w:rPr>
          <w:highlight w:val="white"/>
        </w:rPr>
        <w:t xml:space="preserve">            "computer", "programmer", "software", "debugger", "compiler",</w:t>
      </w:r>
    </w:p>
    <w:p w:rsidR="00AA4452" w:rsidRPr="00AA4452" w:rsidRDefault="00AA4452" w:rsidP="00AA4452">
      <w:pPr>
        <w:rPr>
          <w:color w:val="000000"/>
          <w:highlight w:val="white"/>
          <w:lang w:val="bg-BG"/>
        </w:rPr>
      </w:pPr>
      <w:r w:rsidRPr="00AA4452">
        <w:rPr>
          <w:color w:val="000000"/>
          <w:highlight w:val="white"/>
          <w:lang w:val="bg-BG"/>
        </w:rPr>
        <w:t xml:space="preserve">            </w:t>
      </w:r>
      <w:r w:rsidRPr="00AA4452">
        <w:rPr>
          <w:highlight w:val="white"/>
          <w:lang w:val="bg-BG"/>
        </w:rPr>
        <w:t>"developer"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"algorithm"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"array"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"method"</w:t>
      </w:r>
      <w:r w:rsidRPr="00AA4452">
        <w:rPr>
          <w:color w:val="000000"/>
          <w:highlight w:val="white"/>
          <w:lang w:val="bg-BG"/>
        </w:rPr>
        <w:t xml:space="preserve">, </w:t>
      </w:r>
      <w:r w:rsidRPr="00AA4452">
        <w:rPr>
          <w:highlight w:val="white"/>
          <w:lang w:val="bg-BG"/>
        </w:rPr>
        <w:t>"variable"</w:t>
      </w:r>
    </w:p>
    <w:p w:rsidR="00AA4452" w:rsidRPr="00AA4452" w:rsidRDefault="00AA4452" w:rsidP="00AA4452">
      <w:pPr>
        <w:rPr>
          <w:rStyle w:val="Emphasis"/>
          <w:rFonts w:ascii="Times New Roman" w:hAnsi="Times New Roman"/>
        </w:rPr>
      </w:pPr>
      <w:r w:rsidRPr="00AA4452">
        <w:rPr>
          <w:color w:val="000000"/>
          <w:highlight w:val="white"/>
          <w:lang w:val="bg-BG"/>
        </w:rPr>
        <w:t xml:space="preserve">        };</w:t>
      </w:r>
    </w:p>
    <w:p w:rsidR="002B34F5" w:rsidRPr="002B34F5" w:rsidRDefault="002B34F5" w:rsidP="00304162">
      <w:pPr>
        <w:rPr>
          <w:noProof/>
        </w:rPr>
      </w:pPr>
    </w:p>
    <w:p w:rsidR="002B34F5" w:rsidRDefault="002B34F5" w:rsidP="002B34F5">
      <w:pPr>
        <w:numPr>
          <w:ilvl w:val="0"/>
          <w:numId w:val="10"/>
        </w:numPr>
      </w:pPr>
      <w:r w:rsidRPr="002B34F5">
        <w:t xml:space="preserve">Extracted the methods: (example </w:t>
      </w:r>
      <w:r w:rsidRPr="002B34F5">
        <w:rPr>
          <w:noProof/>
        </w:rPr>
        <w:t>GenerateRandomGame()</w:t>
      </w:r>
      <w:r w:rsidRPr="002B34F5">
        <w:t xml:space="preserve"> from the method </w:t>
      </w:r>
      <w:r w:rsidRPr="002B34F5">
        <w:rPr>
          <w:noProof/>
        </w:rPr>
        <w:t>Main()</w:t>
      </w:r>
      <w:r w:rsidRPr="002B34F5">
        <w:t>.)</w:t>
      </w:r>
    </w:p>
    <w:p w:rsidR="00FA1F68" w:rsidRPr="00E85552" w:rsidRDefault="00FA1F68" w:rsidP="00E85552">
      <w:pPr>
        <w:ind w:firstLine="360"/>
      </w:pPr>
      <w:r w:rsidRPr="00E85552">
        <w:rPr>
          <w:lang w:val="bg-BG"/>
        </w:rPr>
        <w:t>Extr</w:t>
      </w:r>
      <w:r w:rsidR="00863302" w:rsidRPr="00E85552">
        <w:rPr>
          <w:lang w:val="bg-BG"/>
        </w:rPr>
        <w:t>act</w:t>
      </w:r>
      <w:r w:rsidRPr="00E85552">
        <w:rPr>
          <w:lang w:val="bg-BG"/>
        </w:rPr>
        <w:t xml:space="preserve"> method </w:t>
      </w:r>
      <w:r w:rsidRPr="00E85552">
        <w:rPr>
          <w:color w:val="000000"/>
          <w:highlight w:val="white"/>
          <w:lang w:val="bg-BG"/>
        </w:rPr>
        <w:t>InputUserName</w:t>
      </w:r>
      <w:r w:rsidRPr="00E85552">
        <w:t xml:space="preserve"> from </w:t>
      </w:r>
      <w:r w:rsidRPr="00E85552">
        <w:rPr>
          <w:lang w:val="bg-BG"/>
        </w:rPr>
        <w:t>EndOfTheGameInitialization</w:t>
      </w:r>
      <w:r w:rsidRPr="00E85552">
        <w:t>.</w:t>
      </w:r>
    </w:p>
    <w:p w:rsidR="00C73829" w:rsidRPr="00E85552" w:rsidRDefault="00863302" w:rsidP="00E85552">
      <w:pPr>
        <w:ind w:firstLine="360"/>
        <w:rPr>
          <w:lang w:val="bg-BG"/>
        </w:rPr>
      </w:pPr>
      <w:r w:rsidRPr="00E85552">
        <w:t>Extract</w:t>
      </w:r>
      <w:r w:rsidR="00C73829" w:rsidRPr="00E85552">
        <w:t xml:space="preserve"> method </w:t>
      </w:r>
      <w:r w:rsidR="00C73829" w:rsidRPr="00E85552">
        <w:rPr>
          <w:color w:val="000000"/>
          <w:highlight w:val="white"/>
          <w:lang w:val="bg-BG"/>
        </w:rPr>
        <w:t>GetHighScoreEntry</w:t>
      </w:r>
      <w:r w:rsidR="00C73829" w:rsidRPr="00E85552">
        <w:t xml:space="preserve"> from </w:t>
      </w:r>
      <w:r w:rsidR="00C73829" w:rsidRPr="00E85552">
        <w:rPr>
          <w:lang w:val="bg-BG"/>
        </w:rPr>
        <w:t>EndOfTheGameInitialization</w:t>
      </w:r>
      <w:r w:rsidR="00C73829" w:rsidRPr="00E85552">
        <w:t>.</w:t>
      </w:r>
    </w:p>
    <w:p w:rsidR="006D3F01" w:rsidRPr="00E85552" w:rsidRDefault="00863302" w:rsidP="00E85552">
      <w:r w:rsidRPr="00E85552">
        <w:t xml:space="preserve">   </w:t>
      </w:r>
      <w:r w:rsidR="00E85552">
        <w:t xml:space="preserve">  </w:t>
      </w:r>
      <w:r w:rsidR="00541F73">
        <w:t xml:space="preserve"> </w:t>
      </w:r>
      <w:r w:rsidR="006D3F01" w:rsidRPr="00E85552">
        <w:t>Extract</w:t>
      </w:r>
      <w:r w:rsidRPr="00E85552">
        <w:t xml:space="preserve"> method </w:t>
      </w:r>
      <w:r w:rsidRPr="00E85552">
        <w:rPr>
          <w:color w:val="000000"/>
          <w:highlight w:val="white"/>
          <w:lang w:val="bg-BG"/>
        </w:rPr>
        <w:t>GetFirstUnrevealedLetter</w:t>
      </w:r>
      <w:r w:rsidRPr="00E85552">
        <w:t xml:space="preserve"> from method </w:t>
      </w:r>
      <w:r w:rsidRPr="00E85552">
        <w:rPr>
          <w:color w:val="000000"/>
          <w:highlight w:val="white"/>
          <w:lang w:val="bg-BG"/>
        </w:rPr>
        <w:t>RevealTheNextLetterByHelp</w:t>
      </w:r>
    </w:p>
    <w:p w:rsidR="00E85552" w:rsidRPr="00E85552" w:rsidRDefault="00E85552" w:rsidP="00E85552">
      <w:r w:rsidRPr="00E85552">
        <w:t xml:space="preserve">    </w:t>
      </w:r>
      <w:r w:rsidR="00541F73">
        <w:t xml:space="preserve"> </w:t>
      </w:r>
      <w:r>
        <w:t xml:space="preserve"> </w:t>
      </w:r>
      <w:r w:rsidRPr="00E85552">
        <w:t xml:space="preserve">Extract method </w:t>
      </w:r>
      <w:r w:rsidRPr="00E85552">
        <w:rPr>
          <w:color w:val="000000"/>
          <w:highlight w:val="white"/>
          <w:lang w:val="bg-BG"/>
        </w:rPr>
        <w:t>ReadPlayerInput</w:t>
      </w:r>
      <w:r w:rsidRPr="00E85552">
        <w:rPr>
          <w:color w:val="000000"/>
        </w:rPr>
        <w:t xml:space="preserve"> from </w:t>
      </w:r>
      <w:proofErr w:type="spellStart"/>
      <w:r w:rsidR="0074197D">
        <w:rPr>
          <w:highlight w:val="white"/>
        </w:rPr>
        <w:t>UserInputHandler</w:t>
      </w:r>
      <w:proofErr w:type="spellEnd"/>
    </w:p>
    <w:p w:rsidR="00C73829" w:rsidRDefault="00C73829" w:rsidP="00FA1F68">
      <w:pPr>
        <w:autoSpaceDE w:val="0"/>
        <w:autoSpaceDN w:val="0"/>
        <w:adjustRightInd w:val="0"/>
        <w:spacing w:before="0" w:after="0"/>
        <w:ind w:left="360"/>
        <w:jc w:val="left"/>
        <w:rPr>
          <w:rFonts w:ascii="Consolas" w:hAnsi="Consolas" w:cs="Consolas"/>
        </w:rPr>
      </w:pPr>
    </w:p>
    <w:p w:rsidR="00FA1F68" w:rsidRPr="002B34F5" w:rsidRDefault="00FA1F68" w:rsidP="00FA1F68">
      <w:pPr>
        <w:ind w:left="360"/>
      </w:pPr>
    </w:p>
    <w:p w:rsidR="0091113E" w:rsidRPr="0091113E" w:rsidRDefault="002B34F5" w:rsidP="0091113E">
      <w:pPr>
        <w:numPr>
          <w:ilvl w:val="0"/>
          <w:numId w:val="10"/>
        </w:numPr>
      </w:pPr>
      <w:r w:rsidRPr="002B34F5">
        <w:t xml:space="preserve">Introduced classes: (example </w:t>
      </w:r>
      <w:proofErr w:type="spellStart"/>
      <w:r w:rsidRPr="002B34F5">
        <w:t>ScoreBoard</w:t>
      </w:r>
      <w:proofErr w:type="spellEnd"/>
      <w:r w:rsidRPr="002B34F5">
        <w:t xml:space="preserve"> and moved all related functionality in it).</w:t>
      </w:r>
      <w:r w:rsidR="0091113E" w:rsidRPr="0091113E">
        <w:t xml:space="preserve"> </w:t>
      </w:r>
    </w:p>
    <w:p w:rsidR="0091113E" w:rsidRPr="00541F73" w:rsidRDefault="0091113E" w:rsidP="00541F73">
      <w:pPr>
        <w:ind w:firstLine="360"/>
      </w:pPr>
      <w:r w:rsidRPr="00541F73">
        <w:t xml:space="preserve">Create new class </w:t>
      </w:r>
      <w:proofErr w:type="spellStart"/>
      <w:r w:rsidRPr="00541F73">
        <w:t>PlayersScore</w:t>
      </w:r>
      <w:proofErr w:type="spellEnd"/>
      <w:r w:rsidRPr="00541F73">
        <w:t xml:space="preserve">; </w:t>
      </w:r>
    </w:p>
    <w:p w:rsidR="0091113E" w:rsidRPr="00541F73" w:rsidRDefault="0091113E" w:rsidP="00541F73">
      <w:pPr>
        <w:ind w:firstLine="360"/>
      </w:pPr>
      <w:r w:rsidRPr="00541F73">
        <w:t xml:space="preserve">Move there method </w:t>
      </w:r>
      <w:proofErr w:type="spellStart"/>
      <w:r w:rsidRPr="00541F73">
        <w:t>ScoreSort</w:t>
      </w:r>
      <w:proofErr w:type="spellEnd"/>
      <w:r w:rsidRPr="00541F73">
        <w:t xml:space="preserve"> from </w:t>
      </w:r>
      <w:proofErr w:type="spellStart"/>
      <w:r w:rsidRPr="00541F73">
        <w:t>WordInitializator</w:t>
      </w:r>
      <w:proofErr w:type="spellEnd"/>
      <w:r w:rsidRPr="00541F73">
        <w:t xml:space="preserve"> class; </w:t>
      </w:r>
    </w:p>
    <w:p w:rsidR="0091113E" w:rsidRPr="00541F73" w:rsidRDefault="0091113E" w:rsidP="00541F73">
      <w:pPr>
        <w:ind w:firstLine="360"/>
      </w:pPr>
      <w:r w:rsidRPr="00541F73">
        <w:t xml:space="preserve">Move Scoreboard field from Command Executor class; </w:t>
      </w:r>
    </w:p>
    <w:p w:rsidR="0091113E" w:rsidRPr="00541F73" w:rsidRDefault="0091113E" w:rsidP="00541F73">
      <w:pPr>
        <w:ind w:firstLine="360"/>
      </w:pPr>
      <w:r w:rsidRPr="00541F73">
        <w:t xml:space="preserve">Move public static void </w:t>
      </w:r>
      <w:proofErr w:type="spellStart"/>
      <w:proofErr w:type="gramStart"/>
      <w:r w:rsidRPr="00541F73">
        <w:t>TopResults</w:t>
      </w:r>
      <w:proofErr w:type="spellEnd"/>
      <w:r w:rsidRPr="00541F73">
        <w:t>(</w:t>
      </w:r>
      <w:proofErr w:type="gramEnd"/>
      <w:r w:rsidRPr="00541F73">
        <w:t xml:space="preserve">) from </w:t>
      </w:r>
      <w:proofErr w:type="spellStart"/>
      <w:r w:rsidRPr="00541F73">
        <w:t>CommandExecutor</w:t>
      </w:r>
      <w:proofErr w:type="spellEnd"/>
      <w:r w:rsidRPr="00541F73">
        <w:t>;</w:t>
      </w:r>
    </w:p>
    <w:p w:rsidR="00C73829" w:rsidRPr="00541F73" w:rsidRDefault="00C73829" w:rsidP="00541F73">
      <w:pPr>
        <w:ind w:firstLine="360"/>
      </w:pPr>
      <w:r w:rsidRPr="00541F73">
        <w:lastRenderedPageBreak/>
        <w:t xml:space="preserve">Create new class </w:t>
      </w:r>
      <w:proofErr w:type="spellStart"/>
      <w:r w:rsidRPr="00541F73">
        <w:rPr>
          <w:highlight w:val="white"/>
        </w:rPr>
        <w:t>GuessHandler</w:t>
      </w:r>
      <w:proofErr w:type="spellEnd"/>
      <w:r w:rsidRPr="00541F73">
        <w:t xml:space="preserve"> </w:t>
      </w:r>
      <w:r w:rsidR="007540A1" w:rsidRPr="00541F73">
        <w:t>from</w:t>
      </w:r>
      <w:r w:rsidRPr="00541F73">
        <w:t xml:space="preserve"> </w:t>
      </w:r>
      <w:proofErr w:type="spellStart"/>
      <w:r w:rsidRPr="00541F73">
        <w:rPr>
          <w:highlight w:val="white"/>
        </w:rPr>
        <w:t>GameLogic</w:t>
      </w:r>
      <w:proofErr w:type="spellEnd"/>
      <w:r w:rsidRPr="00541F73">
        <w:t xml:space="preserve"> class in.</w:t>
      </w:r>
    </w:p>
    <w:p w:rsidR="00C73829" w:rsidRPr="00541F73" w:rsidRDefault="00EA28FA" w:rsidP="00541F73">
      <w:pPr>
        <w:ind w:firstLine="360"/>
      </w:pPr>
      <w:r w:rsidRPr="00541F73">
        <w:t xml:space="preserve">Create method Help in </w:t>
      </w:r>
      <w:proofErr w:type="spellStart"/>
      <w:r w:rsidRPr="00541F73">
        <w:t>CommandExecutor</w:t>
      </w:r>
      <w:proofErr w:type="spellEnd"/>
    </w:p>
    <w:p w:rsidR="002B34F5" w:rsidRPr="002B34F5" w:rsidRDefault="002B34F5" w:rsidP="0091113E">
      <w:pPr>
        <w:ind w:left="360"/>
      </w:pPr>
    </w:p>
    <w:p w:rsidR="002B34F5" w:rsidRPr="002B34F5" w:rsidRDefault="002B34F5" w:rsidP="002B34F5">
      <w:pPr>
        <w:numPr>
          <w:ilvl w:val="0"/>
          <w:numId w:val="10"/>
        </w:numPr>
      </w:pPr>
      <w:r w:rsidRPr="002B34F5">
        <w:t xml:space="preserve">Moved method to separate class (method </w:t>
      </w:r>
      <w:r w:rsidRPr="002B34F5">
        <w:rPr>
          <w:noProof/>
        </w:rPr>
        <w:t>GenerateRandomNumber(int start, int end) to RandomUtils</w:t>
      </w:r>
      <w:r w:rsidRPr="002B34F5">
        <w:t>.)</w:t>
      </w:r>
    </w:p>
    <w:p w:rsidR="002B34F5" w:rsidRDefault="002C732D" w:rsidP="002C732D">
      <w:pPr>
        <w:pStyle w:val="ListParagraph"/>
        <w:numPr>
          <w:ilvl w:val="0"/>
          <w:numId w:val="10"/>
        </w:numPr>
      </w:pPr>
      <w:r>
        <w:t>Encapsulate fields</w:t>
      </w:r>
      <w:r w:rsidR="00B53DE2">
        <w:t xml:space="preserve"> in all classes;</w:t>
      </w:r>
    </w:p>
    <w:p w:rsidR="00D25143" w:rsidRPr="005B5CA6" w:rsidRDefault="00047D7C" w:rsidP="005B5CA6">
      <w:pPr>
        <w:ind w:firstLine="360"/>
      </w:pPr>
      <w:r w:rsidRPr="005B5CA6">
        <w:t xml:space="preserve">In class </w:t>
      </w:r>
      <w:proofErr w:type="spellStart"/>
      <w:r w:rsidRPr="005B5CA6">
        <w:rPr>
          <w:highlight w:val="white"/>
        </w:rPr>
        <w:t>GameLogic</w:t>
      </w:r>
      <w:proofErr w:type="spellEnd"/>
      <w:r w:rsidRPr="005B5CA6">
        <w:t xml:space="preserve"> encapsulate fields </w:t>
      </w:r>
      <w:proofErr w:type="gramStart"/>
      <w:r w:rsidRPr="005B5CA6">
        <w:t>are :</w:t>
      </w:r>
      <w:proofErr w:type="gramEnd"/>
    </w:p>
    <w:p w:rsidR="00047D7C" w:rsidRPr="005B5CA6" w:rsidRDefault="00047D7C" w:rsidP="005B5CA6">
      <w:pPr>
        <w:ind w:firstLine="720"/>
      </w:pPr>
      <w:r w:rsidRPr="005B5CA6">
        <w:rPr>
          <w:color w:val="000000"/>
          <w:highlight w:val="white"/>
          <w:lang w:val="bg-BG"/>
        </w:rPr>
        <w:t>playerHasUsedHelp</w:t>
      </w:r>
    </w:p>
    <w:p w:rsidR="00047D7C" w:rsidRPr="005B5CA6" w:rsidRDefault="00047D7C" w:rsidP="005B5CA6">
      <w:pPr>
        <w:ind w:left="720"/>
      </w:pPr>
      <w:r w:rsidRPr="005B5CA6">
        <w:rPr>
          <w:color w:val="000000"/>
          <w:highlight w:val="white"/>
          <w:lang w:val="bg-BG"/>
        </w:rPr>
        <w:t>revealedChars</w:t>
      </w:r>
    </w:p>
    <w:p w:rsidR="00047D7C" w:rsidRPr="005B5CA6" w:rsidRDefault="00047D7C" w:rsidP="005B5CA6">
      <w:pPr>
        <w:ind w:firstLine="720"/>
      </w:pPr>
      <w:r w:rsidRPr="005B5CA6">
        <w:rPr>
          <w:color w:val="000000"/>
          <w:highlight w:val="white"/>
          <w:lang w:val="bg-BG"/>
        </w:rPr>
        <w:t>guessedCharsCounter</w:t>
      </w:r>
    </w:p>
    <w:p w:rsidR="00047D7C" w:rsidRPr="005B5CA6" w:rsidRDefault="00047D7C" w:rsidP="005B5CA6">
      <w:pPr>
        <w:ind w:firstLine="720"/>
      </w:pPr>
      <w:r w:rsidRPr="005B5CA6">
        <w:rPr>
          <w:color w:val="000000"/>
          <w:highlight w:val="white"/>
          <w:lang w:val="bg-BG"/>
        </w:rPr>
        <w:t>mistakesCounter</w:t>
      </w:r>
    </w:p>
    <w:p w:rsidR="00047D7C" w:rsidRPr="005B5CA6" w:rsidRDefault="005B5CA6" w:rsidP="005B5CA6">
      <w:r>
        <w:t xml:space="preserve">      </w:t>
      </w:r>
      <w:r w:rsidR="00047D7C" w:rsidRPr="005B5CA6">
        <w:t xml:space="preserve">In class </w:t>
      </w:r>
      <w:r w:rsidR="00047D7C" w:rsidRPr="005B5CA6">
        <w:rPr>
          <w:highlight w:val="white"/>
        </w:rPr>
        <w:t>Player</w:t>
      </w:r>
      <w:r w:rsidR="00047D7C" w:rsidRPr="005B5CA6">
        <w:t xml:space="preserve"> encapsulate fields </w:t>
      </w:r>
      <w:proofErr w:type="gramStart"/>
      <w:r w:rsidR="00047D7C" w:rsidRPr="005B5CA6">
        <w:t>are :</w:t>
      </w:r>
      <w:proofErr w:type="gramEnd"/>
    </w:p>
    <w:p w:rsidR="00047D7C" w:rsidRPr="005B5CA6" w:rsidRDefault="00047D7C" w:rsidP="005B5CA6">
      <w:pPr>
        <w:rPr>
          <w:color w:val="000000"/>
          <w:lang w:val="bg-BG"/>
        </w:rPr>
      </w:pPr>
      <w:r w:rsidRPr="005B5CA6">
        <w:rPr>
          <w:color w:val="000000"/>
          <w:lang w:val="bg-BG"/>
        </w:rPr>
        <w:tab/>
      </w:r>
      <w:r w:rsidRPr="005B5CA6">
        <w:rPr>
          <w:color w:val="000000"/>
          <w:highlight w:val="white"/>
          <w:lang w:val="bg-BG"/>
        </w:rPr>
        <w:t>playerName</w:t>
      </w:r>
    </w:p>
    <w:p w:rsidR="00047D7C" w:rsidRPr="005B5CA6" w:rsidRDefault="00047D7C" w:rsidP="005B5CA6">
      <w:r w:rsidRPr="005B5CA6">
        <w:rPr>
          <w:color w:val="000000"/>
          <w:lang w:val="bg-BG"/>
        </w:rPr>
        <w:tab/>
      </w:r>
      <w:r w:rsidRPr="005B5CA6">
        <w:rPr>
          <w:color w:val="000000"/>
          <w:highlight w:val="white"/>
          <w:lang w:val="bg-BG"/>
        </w:rPr>
        <w:t>numberOfMistakes</w:t>
      </w:r>
    </w:p>
    <w:p w:rsidR="00CE0954" w:rsidRPr="005B5CA6" w:rsidRDefault="005B5CA6" w:rsidP="005B5CA6">
      <w:r>
        <w:t xml:space="preserve">      </w:t>
      </w:r>
      <w:r w:rsidR="00CE0954" w:rsidRPr="005B5CA6">
        <w:t xml:space="preserve">In class </w:t>
      </w:r>
      <w:proofErr w:type="spellStart"/>
      <w:r w:rsidR="00CE0954" w:rsidRPr="005B5CA6">
        <w:rPr>
          <w:highlight w:val="white"/>
        </w:rPr>
        <w:t>PlayersScore</w:t>
      </w:r>
      <w:proofErr w:type="spellEnd"/>
      <w:r w:rsidR="00CE0954" w:rsidRPr="005B5CA6">
        <w:t xml:space="preserve"> encapsulate fields </w:t>
      </w:r>
      <w:proofErr w:type="gramStart"/>
      <w:r w:rsidR="00EB51DC" w:rsidRPr="005B5CA6">
        <w:t>is</w:t>
      </w:r>
      <w:r w:rsidR="00CE0954" w:rsidRPr="005B5CA6">
        <w:t xml:space="preserve"> :</w:t>
      </w:r>
      <w:proofErr w:type="gramEnd"/>
    </w:p>
    <w:p w:rsidR="00AA4452" w:rsidRPr="005B5CA6" w:rsidRDefault="00CE0954" w:rsidP="005B5CA6">
      <w:r w:rsidRPr="005B5CA6">
        <w:rPr>
          <w:color w:val="000000"/>
          <w:lang w:val="bg-BG"/>
        </w:rPr>
        <w:tab/>
      </w:r>
      <w:r w:rsidR="00EB51DC" w:rsidRPr="005B5CA6">
        <w:rPr>
          <w:color w:val="000000"/>
          <w:highlight w:val="white"/>
          <w:lang w:val="bg-BG"/>
        </w:rPr>
        <w:t>scoreboard</w:t>
      </w:r>
    </w:p>
    <w:p w:rsidR="00AA4452" w:rsidRPr="005B5CA6" w:rsidRDefault="00AA4452" w:rsidP="005B5CA6">
      <w:pPr>
        <w:rPr>
          <w:lang w:val="bg-BG"/>
        </w:rPr>
      </w:pPr>
      <w:r w:rsidRPr="005B5CA6">
        <w:t xml:space="preserve">      In class </w:t>
      </w:r>
      <w:proofErr w:type="spellStart"/>
      <w:r w:rsidR="0074197D">
        <w:rPr>
          <w:highlight w:val="white"/>
        </w:rPr>
        <w:t>UserInputHandler</w:t>
      </w:r>
      <w:proofErr w:type="spellEnd"/>
      <w:r w:rsidRPr="005B5CA6">
        <w:t xml:space="preserve"> encapsulate fields </w:t>
      </w:r>
      <w:proofErr w:type="gramStart"/>
      <w:r w:rsidRPr="005B5CA6">
        <w:t>are :</w:t>
      </w:r>
      <w:proofErr w:type="gramEnd"/>
    </w:p>
    <w:p w:rsidR="00AA4452" w:rsidRPr="005B5CA6" w:rsidRDefault="00AA4452" w:rsidP="005B5CA6">
      <w:pPr>
        <w:rPr>
          <w:lang w:val="bg-BG"/>
        </w:rPr>
      </w:pPr>
      <w:r w:rsidRPr="005B5CA6">
        <w:rPr>
          <w:color w:val="000000"/>
          <w:lang w:val="bg-BG"/>
        </w:rPr>
        <w:tab/>
      </w:r>
      <w:r w:rsidRPr="005B5CA6">
        <w:rPr>
          <w:color w:val="000000"/>
          <w:highlight w:val="white"/>
          <w:lang w:val="bg-BG"/>
        </w:rPr>
        <w:t>word</w:t>
      </w:r>
    </w:p>
    <w:p w:rsidR="00AA4452" w:rsidRPr="005B5CA6" w:rsidRDefault="00AA4452" w:rsidP="005B5CA6">
      <w:pPr>
        <w:ind w:firstLine="720"/>
        <w:rPr>
          <w:lang w:val="bg-BG"/>
        </w:rPr>
      </w:pPr>
      <w:r w:rsidRPr="005B5CA6">
        <w:rPr>
          <w:color w:val="000000"/>
          <w:highlight w:val="white"/>
          <w:lang w:val="bg-BG"/>
        </w:rPr>
        <w:t>hasExited</w:t>
      </w:r>
    </w:p>
    <w:p w:rsidR="00AA4452" w:rsidRDefault="00AA4452" w:rsidP="00AA4452">
      <w:pPr>
        <w:pStyle w:val="ListParagraph"/>
        <w:ind w:left="0" w:firstLine="720"/>
        <w:rPr>
          <w:lang w:val="bg-BG"/>
        </w:rPr>
      </w:pPr>
    </w:p>
    <w:p w:rsidR="00AA4452" w:rsidRDefault="00AA4452" w:rsidP="00EB51DC">
      <w:pPr>
        <w:pStyle w:val="ListParagraph"/>
        <w:ind w:left="0"/>
        <w:rPr>
          <w:lang w:val="bg-BG"/>
        </w:rPr>
      </w:pPr>
    </w:p>
    <w:p w:rsidR="00EB51DC" w:rsidRPr="00EB51DC" w:rsidRDefault="00EB51DC" w:rsidP="00EB51DC">
      <w:pPr>
        <w:pStyle w:val="ListParagraph"/>
        <w:ind w:left="0"/>
        <w:rPr>
          <w:lang w:val="bg-BG"/>
        </w:rPr>
      </w:pPr>
      <w:r>
        <w:rPr>
          <w:lang w:val="bg-BG"/>
        </w:rPr>
        <w:tab/>
      </w:r>
    </w:p>
    <w:p w:rsidR="008F45D9" w:rsidRPr="002B34F5" w:rsidRDefault="008F45D9" w:rsidP="002B34F5"/>
    <w:sectPr w:rsidR="008F45D9" w:rsidRPr="002B34F5" w:rsidSect="00164873">
      <w:headerReference w:type="default" r:id="rId10"/>
      <w:footerReference w:type="default" r:id="rId11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159" w:rsidRDefault="00876159">
      <w:r>
        <w:separator/>
      </w:r>
    </w:p>
  </w:endnote>
  <w:endnote w:type="continuationSeparator" w:id="0">
    <w:p w:rsidR="00876159" w:rsidRDefault="00876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33"/>
      <w:gridCol w:w="3350"/>
      <w:gridCol w:w="3423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2A0DF0">
      <w:trPr>
        <w:trHeight w:val="56"/>
      </w:trPr>
      <w:tc>
        <w:tcPr>
          <w:tcW w:w="3433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350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="002C1FD1" w:rsidRPr="000E532F">
            <w:fldChar w:fldCharType="begin"/>
          </w:r>
          <w:r w:rsidRPr="000E532F">
            <w:instrText xml:space="preserve"> PAGE </w:instrText>
          </w:r>
          <w:r w:rsidR="002C1FD1" w:rsidRPr="000E532F">
            <w:fldChar w:fldCharType="separate"/>
          </w:r>
          <w:r w:rsidR="0074197D">
            <w:rPr>
              <w:noProof/>
            </w:rPr>
            <w:t>1</w:t>
          </w:r>
          <w:r w:rsidR="002C1FD1" w:rsidRPr="000E532F">
            <w:fldChar w:fldCharType="end"/>
          </w:r>
          <w:r w:rsidRPr="000E532F">
            <w:t xml:space="preserve"> of </w:t>
          </w:r>
          <w:r w:rsidR="002C1FD1">
            <w:fldChar w:fldCharType="begin"/>
          </w:r>
          <w:r w:rsidR="006D0124">
            <w:instrText xml:space="preserve"> NUMPAGES </w:instrText>
          </w:r>
          <w:r w:rsidR="002C1FD1">
            <w:fldChar w:fldCharType="separate"/>
          </w:r>
          <w:r w:rsidR="0074197D">
            <w:rPr>
              <w:noProof/>
            </w:rPr>
            <w:t>3</w:t>
          </w:r>
          <w:r w:rsidR="002C1FD1">
            <w:rPr>
              <w:noProof/>
            </w:rPr>
            <w:fldChar w:fldCharType="end"/>
          </w:r>
        </w:p>
      </w:tc>
      <w:tc>
        <w:tcPr>
          <w:tcW w:w="3423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  <w:tr w:rsidR="002A0DF0" w:rsidRPr="0017625F" w:rsidTr="00B501A9">
      <w:trPr>
        <w:trHeight w:val="56"/>
      </w:trPr>
      <w:tc>
        <w:tcPr>
          <w:tcW w:w="10206" w:type="dxa"/>
          <w:gridSpan w:val="3"/>
          <w:vAlign w:val="center"/>
        </w:tcPr>
        <w:p w:rsidR="002A0DF0" w:rsidRPr="000E532F" w:rsidRDefault="00876159" w:rsidP="002A0DF0">
          <w:pPr>
            <w:pStyle w:val="Footer"/>
            <w:spacing w:before="60"/>
            <w:jc w:val="both"/>
            <w:rPr>
              <w:b/>
              <w:szCs w:val="22"/>
            </w:rPr>
          </w:pPr>
          <w:hyperlink r:id="rId1" w:history="1">
            <w:r w:rsidR="002A0DF0" w:rsidRPr="002A0DF0">
              <w:rPr>
                <w:rStyle w:val="Hyperlink"/>
                <w:b/>
                <w:i/>
              </w:rPr>
              <w:t xml:space="preserve">Link to project in </w:t>
            </w:r>
            <w:proofErr w:type="spellStart"/>
            <w:r w:rsidR="002A0DF0" w:rsidRPr="002A0DF0">
              <w:rPr>
                <w:rStyle w:val="Hyperlink"/>
                <w:b/>
                <w:i/>
              </w:rPr>
              <w:t>GitHub</w:t>
            </w:r>
            <w:proofErr w:type="spellEnd"/>
          </w:hyperlink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159" w:rsidRDefault="00876159">
      <w:r>
        <w:separator/>
      </w:r>
    </w:p>
  </w:footnote>
  <w:footnote w:type="continuationSeparator" w:id="0">
    <w:p w:rsidR="00876159" w:rsidRDefault="00876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>
                <wp:extent cx="1885950" cy="333375"/>
                <wp:effectExtent l="0" t="0" r="0" b="9525"/>
                <wp:docPr id="3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>Sofia, 1729, Bulgaria</w:t>
          </w:r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B5B36"/>
    <w:multiLevelType w:val="hybridMultilevel"/>
    <w:tmpl w:val="BB228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B281B"/>
    <w:multiLevelType w:val="hybridMultilevel"/>
    <w:tmpl w:val="069AB09E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8264E9C"/>
    <w:multiLevelType w:val="hybridMultilevel"/>
    <w:tmpl w:val="4E1C2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92D7B"/>
    <w:multiLevelType w:val="hybridMultilevel"/>
    <w:tmpl w:val="E70A1838"/>
    <w:lvl w:ilvl="0" w:tplc="0402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FF37CD"/>
    <w:multiLevelType w:val="hybridMultilevel"/>
    <w:tmpl w:val="097E92F8"/>
    <w:lvl w:ilvl="0" w:tplc="0402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3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E02662"/>
    <w:multiLevelType w:val="hybridMultilevel"/>
    <w:tmpl w:val="4E1C20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5"/>
  </w:num>
  <w:num w:numId="4">
    <w:abstractNumId w:val="11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1"/>
  </w:num>
  <w:num w:numId="9">
    <w:abstractNumId w:val="8"/>
  </w:num>
  <w:num w:numId="10">
    <w:abstractNumId w:val="6"/>
  </w:num>
  <w:num w:numId="11">
    <w:abstractNumId w:val="2"/>
  </w:num>
  <w:num w:numId="12">
    <w:abstractNumId w:val="10"/>
  </w:num>
  <w:num w:numId="13">
    <w:abstractNumId w:val="16"/>
  </w:num>
  <w:num w:numId="14">
    <w:abstractNumId w:val="0"/>
  </w:num>
  <w:num w:numId="15">
    <w:abstractNumId w:val="12"/>
  </w:num>
  <w:num w:numId="16">
    <w:abstractNumId w:val="4"/>
  </w:num>
  <w:num w:numId="17">
    <w:abstractNumId w:val="14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22F"/>
    <w:rsid w:val="00027702"/>
    <w:rsid w:val="00040680"/>
    <w:rsid w:val="00041FCA"/>
    <w:rsid w:val="00047D7C"/>
    <w:rsid w:val="00047D83"/>
    <w:rsid w:val="00056F5C"/>
    <w:rsid w:val="00063ABA"/>
    <w:rsid w:val="00067D21"/>
    <w:rsid w:val="00075246"/>
    <w:rsid w:val="00081121"/>
    <w:rsid w:val="00084F57"/>
    <w:rsid w:val="00094456"/>
    <w:rsid w:val="000A0D35"/>
    <w:rsid w:val="000D6489"/>
    <w:rsid w:val="000E002F"/>
    <w:rsid w:val="000E15C0"/>
    <w:rsid w:val="000E532F"/>
    <w:rsid w:val="000E6EA7"/>
    <w:rsid w:val="000F4FC3"/>
    <w:rsid w:val="00114729"/>
    <w:rsid w:val="00121178"/>
    <w:rsid w:val="00134C58"/>
    <w:rsid w:val="00144166"/>
    <w:rsid w:val="00144CF4"/>
    <w:rsid w:val="00152A8C"/>
    <w:rsid w:val="00160264"/>
    <w:rsid w:val="00164873"/>
    <w:rsid w:val="0017625F"/>
    <w:rsid w:val="00176281"/>
    <w:rsid w:val="00186443"/>
    <w:rsid w:val="00193A26"/>
    <w:rsid w:val="00193E4B"/>
    <w:rsid w:val="00196928"/>
    <w:rsid w:val="001A14F0"/>
    <w:rsid w:val="001B31ED"/>
    <w:rsid w:val="001C100F"/>
    <w:rsid w:val="001C47DB"/>
    <w:rsid w:val="001D1FAE"/>
    <w:rsid w:val="001E177B"/>
    <w:rsid w:val="001E2DB9"/>
    <w:rsid w:val="001F161F"/>
    <w:rsid w:val="00213EAA"/>
    <w:rsid w:val="00216861"/>
    <w:rsid w:val="00231A56"/>
    <w:rsid w:val="002326DA"/>
    <w:rsid w:val="00254642"/>
    <w:rsid w:val="00254BDD"/>
    <w:rsid w:val="0026353E"/>
    <w:rsid w:val="0027273B"/>
    <w:rsid w:val="00277208"/>
    <w:rsid w:val="0029133D"/>
    <w:rsid w:val="002A0DF0"/>
    <w:rsid w:val="002B2336"/>
    <w:rsid w:val="002B31CD"/>
    <w:rsid w:val="002B34F5"/>
    <w:rsid w:val="002B6B03"/>
    <w:rsid w:val="002C1FD1"/>
    <w:rsid w:val="002C2E9B"/>
    <w:rsid w:val="002C72A4"/>
    <w:rsid w:val="002C732D"/>
    <w:rsid w:val="002D5466"/>
    <w:rsid w:val="002E5924"/>
    <w:rsid w:val="002E74E7"/>
    <w:rsid w:val="002F6CE6"/>
    <w:rsid w:val="003022ED"/>
    <w:rsid w:val="00304162"/>
    <w:rsid w:val="00304681"/>
    <w:rsid w:val="00304A45"/>
    <w:rsid w:val="00304B25"/>
    <w:rsid w:val="00310F29"/>
    <w:rsid w:val="00320FE2"/>
    <w:rsid w:val="00322BDD"/>
    <w:rsid w:val="00325E8B"/>
    <w:rsid w:val="003261D2"/>
    <w:rsid w:val="00327B35"/>
    <w:rsid w:val="00334B99"/>
    <w:rsid w:val="003419D7"/>
    <w:rsid w:val="00342FFA"/>
    <w:rsid w:val="003440C9"/>
    <w:rsid w:val="00346BC7"/>
    <w:rsid w:val="00367CCE"/>
    <w:rsid w:val="003728FD"/>
    <w:rsid w:val="0038113E"/>
    <w:rsid w:val="00387F13"/>
    <w:rsid w:val="003A0445"/>
    <w:rsid w:val="003A1CA2"/>
    <w:rsid w:val="003A4CA4"/>
    <w:rsid w:val="003A60BE"/>
    <w:rsid w:val="003B271A"/>
    <w:rsid w:val="003B4F71"/>
    <w:rsid w:val="003B5A7F"/>
    <w:rsid w:val="003D234E"/>
    <w:rsid w:val="003E0CC2"/>
    <w:rsid w:val="003F39AF"/>
    <w:rsid w:val="003F3A33"/>
    <w:rsid w:val="003F7E77"/>
    <w:rsid w:val="00400ECC"/>
    <w:rsid w:val="00402288"/>
    <w:rsid w:val="00404649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2C70"/>
    <w:rsid w:val="0048382D"/>
    <w:rsid w:val="004C003D"/>
    <w:rsid w:val="004D0809"/>
    <w:rsid w:val="004D1EF2"/>
    <w:rsid w:val="004D2653"/>
    <w:rsid w:val="004D49ED"/>
    <w:rsid w:val="004E536B"/>
    <w:rsid w:val="004E56B9"/>
    <w:rsid w:val="004F3381"/>
    <w:rsid w:val="00502A78"/>
    <w:rsid w:val="00516059"/>
    <w:rsid w:val="005214D4"/>
    <w:rsid w:val="00525E97"/>
    <w:rsid w:val="00535645"/>
    <w:rsid w:val="0053698C"/>
    <w:rsid w:val="00541F73"/>
    <w:rsid w:val="005475C8"/>
    <w:rsid w:val="005668A0"/>
    <w:rsid w:val="00566D8D"/>
    <w:rsid w:val="0057344F"/>
    <w:rsid w:val="0058456D"/>
    <w:rsid w:val="00590059"/>
    <w:rsid w:val="00595F6C"/>
    <w:rsid w:val="005A4D53"/>
    <w:rsid w:val="005B0D49"/>
    <w:rsid w:val="005B5CA6"/>
    <w:rsid w:val="005B5DB5"/>
    <w:rsid w:val="005C04C8"/>
    <w:rsid w:val="005C60B1"/>
    <w:rsid w:val="005C6333"/>
    <w:rsid w:val="005D0B87"/>
    <w:rsid w:val="005F0FF6"/>
    <w:rsid w:val="005F37D2"/>
    <w:rsid w:val="005F3C23"/>
    <w:rsid w:val="00607018"/>
    <w:rsid w:val="00611545"/>
    <w:rsid w:val="0061498B"/>
    <w:rsid w:val="006214BA"/>
    <w:rsid w:val="00642561"/>
    <w:rsid w:val="00647AF5"/>
    <w:rsid w:val="0065529A"/>
    <w:rsid w:val="0065728F"/>
    <w:rsid w:val="006607EC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0124"/>
    <w:rsid w:val="006D3F01"/>
    <w:rsid w:val="006D5214"/>
    <w:rsid w:val="006E0D2A"/>
    <w:rsid w:val="006E3790"/>
    <w:rsid w:val="006F3EB8"/>
    <w:rsid w:val="006F3F59"/>
    <w:rsid w:val="006F52DC"/>
    <w:rsid w:val="00704DD8"/>
    <w:rsid w:val="0070585D"/>
    <w:rsid w:val="007079C8"/>
    <w:rsid w:val="0071580A"/>
    <w:rsid w:val="007200AD"/>
    <w:rsid w:val="00730735"/>
    <w:rsid w:val="0074197D"/>
    <w:rsid w:val="00751F56"/>
    <w:rsid w:val="007540A1"/>
    <w:rsid w:val="00755A40"/>
    <w:rsid w:val="00764E7B"/>
    <w:rsid w:val="00767B4E"/>
    <w:rsid w:val="00775C6A"/>
    <w:rsid w:val="00784073"/>
    <w:rsid w:val="007845AC"/>
    <w:rsid w:val="00785CE1"/>
    <w:rsid w:val="00790B8C"/>
    <w:rsid w:val="00790FB6"/>
    <w:rsid w:val="00797470"/>
    <w:rsid w:val="007A49F5"/>
    <w:rsid w:val="007B2F61"/>
    <w:rsid w:val="007B413A"/>
    <w:rsid w:val="007C0EFC"/>
    <w:rsid w:val="007C3323"/>
    <w:rsid w:val="007C4F57"/>
    <w:rsid w:val="007C7F49"/>
    <w:rsid w:val="007D7773"/>
    <w:rsid w:val="007F5F76"/>
    <w:rsid w:val="007F6CE5"/>
    <w:rsid w:val="00802BB8"/>
    <w:rsid w:val="00802CD5"/>
    <w:rsid w:val="008048DA"/>
    <w:rsid w:val="0081471A"/>
    <w:rsid w:val="00822AC8"/>
    <w:rsid w:val="00835605"/>
    <w:rsid w:val="00847096"/>
    <w:rsid w:val="00847872"/>
    <w:rsid w:val="008533B1"/>
    <w:rsid w:val="00857A9E"/>
    <w:rsid w:val="00862E38"/>
    <w:rsid w:val="00863302"/>
    <w:rsid w:val="00864A18"/>
    <w:rsid w:val="0087049B"/>
    <w:rsid w:val="00876159"/>
    <w:rsid w:val="00880C30"/>
    <w:rsid w:val="00892D87"/>
    <w:rsid w:val="008A11B2"/>
    <w:rsid w:val="008A1802"/>
    <w:rsid w:val="008A5F6E"/>
    <w:rsid w:val="008B18B2"/>
    <w:rsid w:val="008B3F02"/>
    <w:rsid w:val="008C1795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113E"/>
    <w:rsid w:val="009128CD"/>
    <w:rsid w:val="0091517D"/>
    <w:rsid w:val="00920CEF"/>
    <w:rsid w:val="0092595E"/>
    <w:rsid w:val="009339A3"/>
    <w:rsid w:val="009370B8"/>
    <w:rsid w:val="00947107"/>
    <w:rsid w:val="00986A7C"/>
    <w:rsid w:val="00987FBD"/>
    <w:rsid w:val="009A4428"/>
    <w:rsid w:val="009A534F"/>
    <w:rsid w:val="009A568E"/>
    <w:rsid w:val="009A7061"/>
    <w:rsid w:val="009B0885"/>
    <w:rsid w:val="009B3DCE"/>
    <w:rsid w:val="009C6FE2"/>
    <w:rsid w:val="009D4B40"/>
    <w:rsid w:val="009F3E7E"/>
    <w:rsid w:val="009F6535"/>
    <w:rsid w:val="00A00B05"/>
    <w:rsid w:val="00A07845"/>
    <w:rsid w:val="00A07B28"/>
    <w:rsid w:val="00A14B25"/>
    <w:rsid w:val="00A21EA9"/>
    <w:rsid w:val="00A242BA"/>
    <w:rsid w:val="00A42778"/>
    <w:rsid w:val="00A45AA5"/>
    <w:rsid w:val="00A45C35"/>
    <w:rsid w:val="00A52BBE"/>
    <w:rsid w:val="00A627F9"/>
    <w:rsid w:val="00A65105"/>
    <w:rsid w:val="00A71942"/>
    <w:rsid w:val="00A768FE"/>
    <w:rsid w:val="00A81205"/>
    <w:rsid w:val="00A961FC"/>
    <w:rsid w:val="00A9626F"/>
    <w:rsid w:val="00A96CAC"/>
    <w:rsid w:val="00A97129"/>
    <w:rsid w:val="00AA3772"/>
    <w:rsid w:val="00AA40D0"/>
    <w:rsid w:val="00AA4452"/>
    <w:rsid w:val="00AC7895"/>
    <w:rsid w:val="00AE4747"/>
    <w:rsid w:val="00B13659"/>
    <w:rsid w:val="00B13885"/>
    <w:rsid w:val="00B21BD9"/>
    <w:rsid w:val="00B222C7"/>
    <w:rsid w:val="00B3268C"/>
    <w:rsid w:val="00B409DD"/>
    <w:rsid w:val="00B44BD4"/>
    <w:rsid w:val="00B473DB"/>
    <w:rsid w:val="00B53DE2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C3DD1"/>
    <w:rsid w:val="00BC3F78"/>
    <w:rsid w:val="00BE29CC"/>
    <w:rsid w:val="00BE4217"/>
    <w:rsid w:val="00BF7246"/>
    <w:rsid w:val="00BF7748"/>
    <w:rsid w:val="00C01354"/>
    <w:rsid w:val="00C03AED"/>
    <w:rsid w:val="00C106CA"/>
    <w:rsid w:val="00C1608A"/>
    <w:rsid w:val="00C21A7F"/>
    <w:rsid w:val="00C2787B"/>
    <w:rsid w:val="00C306AA"/>
    <w:rsid w:val="00C3422D"/>
    <w:rsid w:val="00C3706E"/>
    <w:rsid w:val="00C420D7"/>
    <w:rsid w:val="00C454AF"/>
    <w:rsid w:val="00C552B1"/>
    <w:rsid w:val="00C562ED"/>
    <w:rsid w:val="00C73829"/>
    <w:rsid w:val="00C80649"/>
    <w:rsid w:val="00C92E07"/>
    <w:rsid w:val="00CA1113"/>
    <w:rsid w:val="00CB035B"/>
    <w:rsid w:val="00CB16E8"/>
    <w:rsid w:val="00CB5EDF"/>
    <w:rsid w:val="00CD2862"/>
    <w:rsid w:val="00CE0954"/>
    <w:rsid w:val="00CE78BA"/>
    <w:rsid w:val="00CF10B4"/>
    <w:rsid w:val="00CF3684"/>
    <w:rsid w:val="00CF4B46"/>
    <w:rsid w:val="00D03530"/>
    <w:rsid w:val="00D070AD"/>
    <w:rsid w:val="00D1022D"/>
    <w:rsid w:val="00D249F3"/>
    <w:rsid w:val="00D25143"/>
    <w:rsid w:val="00D25231"/>
    <w:rsid w:val="00D43131"/>
    <w:rsid w:val="00D728D1"/>
    <w:rsid w:val="00D802D7"/>
    <w:rsid w:val="00D8179D"/>
    <w:rsid w:val="00D840B7"/>
    <w:rsid w:val="00D86395"/>
    <w:rsid w:val="00D92E3B"/>
    <w:rsid w:val="00DB209F"/>
    <w:rsid w:val="00DB3045"/>
    <w:rsid w:val="00DC7CC6"/>
    <w:rsid w:val="00DC7E68"/>
    <w:rsid w:val="00DE5C18"/>
    <w:rsid w:val="00DF16A6"/>
    <w:rsid w:val="00E054CD"/>
    <w:rsid w:val="00E0722A"/>
    <w:rsid w:val="00E130CF"/>
    <w:rsid w:val="00E162DE"/>
    <w:rsid w:val="00E20B92"/>
    <w:rsid w:val="00E21159"/>
    <w:rsid w:val="00E23208"/>
    <w:rsid w:val="00E26C81"/>
    <w:rsid w:val="00E30C13"/>
    <w:rsid w:val="00E32DC3"/>
    <w:rsid w:val="00E335F8"/>
    <w:rsid w:val="00E41F3E"/>
    <w:rsid w:val="00E44FF3"/>
    <w:rsid w:val="00E66369"/>
    <w:rsid w:val="00E66B7F"/>
    <w:rsid w:val="00E70F72"/>
    <w:rsid w:val="00E85552"/>
    <w:rsid w:val="00E857D1"/>
    <w:rsid w:val="00E86A4D"/>
    <w:rsid w:val="00EA1211"/>
    <w:rsid w:val="00EA28FA"/>
    <w:rsid w:val="00EA579E"/>
    <w:rsid w:val="00EB1088"/>
    <w:rsid w:val="00EB51DC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155FD"/>
    <w:rsid w:val="00F20488"/>
    <w:rsid w:val="00F213B8"/>
    <w:rsid w:val="00F325A4"/>
    <w:rsid w:val="00F33549"/>
    <w:rsid w:val="00F37443"/>
    <w:rsid w:val="00F42A45"/>
    <w:rsid w:val="00F44305"/>
    <w:rsid w:val="00F447EB"/>
    <w:rsid w:val="00F61B1A"/>
    <w:rsid w:val="00F642FA"/>
    <w:rsid w:val="00F67043"/>
    <w:rsid w:val="00F741AA"/>
    <w:rsid w:val="00F876A8"/>
    <w:rsid w:val="00F95373"/>
    <w:rsid w:val="00FA0138"/>
    <w:rsid w:val="00FA02F3"/>
    <w:rsid w:val="00FA1F68"/>
    <w:rsid w:val="00FA727A"/>
    <w:rsid w:val="00FC2B40"/>
    <w:rsid w:val="00FC568C"/>
    <w:rsid w:val="00FC7C1D"/>
    <w:rsid w:val="00FD72EC"/>
    <w:rsid w:val="00FF083E"/>
    <w:rsid w:val="00FF4411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  <w:style w:type="character" w:styleId="Emphasis">
    <w:name w:val="Emphasis"/>
    <w:basedOn w:val="DefaultParagraphFont"/>
    <w:qFormat/>
    <w:rsid w:val="002B23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  <w:style w:type="character" w:styleId="Emphasis">
    <w:name w:val="Emphasis"/>
    <w:basedOn w:val="DefaultParagraphFont"/>
    <w:qFormat/>
    <w:rsid w:val="002B23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codecourse.telerik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naturalna/Team-Technetium--Hangman-2/commits/maste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F2AC8-405A-44A5-98A8-192C3D0E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113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4030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lastModifiedBy>Marieta Georgieva</cp:lastModifiedBy>
  <cp:revision>39</cp:revision>
  <dcterms:created xsi:type="dcterms:W3CDTF">2013-05-14T03:33:00Z</dcterms:created>
  <dcterms:modified xsi:type="dcterms:W3CDTF">2013-05-17T13:55:00Z</dcterms:modified>
</cp:coreProperties>
</file>